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MacBuGuideStaticData_1160V"/>
    <w:bookmarkStart w:id="1" w:name="_MacBuGuideStaticData_12440H"/>
    <w:bookmarkStart w:id="2" w:name="_MacBuGuideStaticData_540H"/>
    <w:bookmarkStart w:id="3" w:name="_MacBuGuideStaticData_3260H"/>
    <w:bookmarkStart w:id="4" w:name="_MacBuGuideStaticData_2460H"/>
    <w:bookmarkStart w:id="5" w:name="_MacBuGuideStaticData_11900H"/>
    <w:bookmarkStart w:id="6" w:name="_MacBuGuideStaticData_560V"/>
    <w:bookmarkStart w:id="7" w:name="_MacBuGuideStaticData_8960V"/>
    <w:bookmarkStart w:id="8" w:name="_MacBuGuideStaticData_8420V"/>
    <w:bookmarkStart w:id="9" w:name="_GoBack"/>
    <w:bookmarkEnd w:id="9"/>
    <w:p w14:paraId="4DB1E378" w14:textId="0E4887CB" w:rsidR="003F74F7" w:rsidRDefault="00153881" w:rsidP="00F05825">
      <w:pPr>
        <w:pStyle w:val="BodyText"/>
        <w:tabs>
          <w:tab w:val="left" w:pos="8640"/>
        </w:tabs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172D524D" wp14:editId="5DD3C8E9">
                <wp:simplePos x="0" y="0"/>
                <wp:positionH relativeFrom="column">
                  <wp:posOffset>714375</wp:posOffset>
                </wp:positionH>
                <wp:positionV relativeFrom="paragraph">
                  <wp:posOffset>-6403341</wp:posOffset>
                </wp:positionV>
                <wp:extent cx="4600575" cy="0"/>
                <wp:effectExtent l="0" t="0" r="22225" b="2540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6005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9D26BC" id="Straight Connector 14" o:spid="_x0000_s1026" style="position:absolute;z-index:25165670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56.25pt,-504.15pt" to="418.5pt,-50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" strokecolor="#7f7f7f" strokeweight="1pt">
                <o:lock v:ext="edit" shapetype="f"/>
              </v:line>
            </w:pict>
          </mc:Fallback>
        </mc:AlternateContent>
      </w:r>
      <w:r w:rsidR="003F74F7">
        <w:t xml:space="preserve">          </w:t>
      </w:r>
    </w:p>
    <w:p w14:paraId="220D0E06" w14:textId="0F8E36AA" w:rsidR="003F74F7" w:rsidRDefault="00217F53" w:rsidP="00F05825">
      <w:pPr>
        <w:pStyle w:val="BodyText"/>
        <w:tabs>
          <w:tab w:val="left" w:pos="8640"/>
        </w:tabs>
      </w:pPr>
      <w:r>
        <w:rPr>
          <w:noProof/>
        </w:rPr>
        <w:drawing>
          <wp:anchor distT="0" distB="0" distL="114300" distR="114300" simplePos="0" relativeHeight="251671040" behindDoc="0" locked="0" layoutInCell="1" allowOverlap="1" wp14:anchorId="4279148E" wp14:editId="1FDB0E2C">
            <wp:simplePos x="0" y="0"/>
            <wp:positionH relativeFrom="column">
              <wp:posOffset>4190853</wp:posOffset>
            </wp:positionH>
            <wp:positionV relativeFrom="paragraph">
              <wp:posOffset>118647</wp:posOffset>
            </wp:positionV>
            <wp:extent cx="1060938" cy="1149225"/>
            <wp:effectExtent l="0" t="0" r="6350" b="0"/>
            <wp:wrapNone/>
            <wp:docPr id="13" name="Picture 13" descr="../../nth.company.logo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nth.company.logo.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938" cy="1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CEFB7A" w14:textId="29134BC2" w:rsidR="009570B1" w:rsidRDefault="003F74F7" w:rsidP="00F05825">
      <w:pPr>
        <w:pStyle w:val="BodyText"/>
        <w:tabs>
          <w:tab w:val="left" w:pos="86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0B3721C" wp14:editId="74DB003E">
                <wp:simplePos x="0" y="0"/>
                <wp:positionH relativeFrom="column">
                  <wp:posOffset>610235</wp:posOffset>
                </wp:positionH>
                <wp:positionV relativeFrom="paragraph">
                  <wp:posOffset>127000</wp:posOffset>
                </wp:positionV>
                <wp:extent cx="3302000" cy="863600"/>
                <wp:effectExtent l="0" t="0" r="0" b="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02000" cy="8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A2F2A20" w14:textId="77777777" w:rsidR="006A4145" w:rsidRPr="00157AB9" w:rsidRDefault="006A4145">
                            <w:pPr>
                              <w:rPr>
                                <w:rFonts w:ascii="Helvetica" w:hAnsi="Helvetica"/>
                                <w:color w:val="3D3D3D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color w:val="3D3D3D"/>
                                <w:sz w:val="54"/>
                                <w:szCs w:val="54"/>
                              </w:rPr>
                              <w:t>Apple 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B3721C"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48.05pt;margin-top:10pt;width:260pt;height:6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" filled="f" stroked="f">
                <v:path arrowok="t"/>
                <v:textbox>
                  <w:txbxContent>
                    <w:p w14:paraId="4A2F2A20" w14:textId="77777777" w:rsidR="006A4145" w:rsidRPr="00157AB9" w:rsidRDefault="006A4145">
                      <w:pPr>
                        <w:rPr>
                          <w:rFonts w:ascii="Helvetica" w:hAnsi="Helvetica"/>
                          <w:color w:val="3D3D3D"/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bCs/>
                          <w:color w:val="3D3D3D"/>
                          <w:sz w:val="54"/>
                          <w:szCs w:val="54"/>
                        </w:rPr>
                        <w:t>Apple TV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429" w:tblpY="8887"/>
        <w:tblW w:w="22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5"/>
        <w:gridCol w:w="1179"/>
      </w:tblGrid>
      <w:tr w:rsidR="003F74F7" w14:paraId="0224BA19" w14:textId="77777777" w:rsidTr="003F74F7">
        <w:trPr>
          <w:trHeight w:val="144"/>
        </w:trPr>
        <w:tc>
          <w:tcPr>
            <w:tcW w:w="1095" w:type="dxa"/>
          </w:tcPr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p w14:paraId="1728FD33" w14:textId="77777777" w:rsidR="003F74F7" w:rsidRDefault="003F74F7" w:rsidP="003F74F7">
            <w:pPr>
              <w:pStyle w:val="BodyText"/>
              <w:tabs>
                <w:tab w:val="left" w:pos="8640"/>
              </w:tabs>
              <w:ind w:firstLine="0"/>
              <w:rPr>
                <w:rFonts w:ascii="Helvetica" w:hAnsi="Helvetica"/>
              </w:rPr>
            </w:pPr>
            <w:r w:rsidRPr="003F74F7">
              <w:rPr>
                <w:rFonts w:ascii="Helvetica" w:hAnsi="Helvetica"/>
              </w:rPr>
              <w:t>32 GB</w:t>
            </w:r>
          </w:p>
          <w:p w14:paraId="1A86534A" w14:textId="7F797C4C" w:rsidR="003F74F7" w:rsidRPr="003F74F7" w:rsidRDefault="00217F53" w:rsidP="003F74F7">
            <w:pPr>
              <w:pStyle w:val="BodyText"/>
              <w:tabs>
                <w:tab w:val="left" w:pos="8640"/>
              </w:tabs>
              <w:ind w:firstLine="0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$14</w:t>
            </w:r>
            <w:r w:rsidR="003F74F7" w:rsidRPr="003F74F7">
              <w:rPr>
                <w:rFonts w:ascii="Helvetica" w:hAnsi="Helvetica"/>
                <w:b/>
              </w:rPr>
              <w:t>9.00</w:t>
            </w:r>
          </w:p>
        </w:tc>
        <w:tc>
          <w:tcPr>
            <w:tcW w:w="1179" w:type="dxa"/>
          </w:tcPr>
          <w:p w14:paraId="2E35F57B" w14:textId="77777777" w:rsidR="003F74F7" w:rsidRPr="003F74F7" w:rsidRDefault="003F74F7" w:rsidP="003F74F7">
            <w:pPr>
              <w:pStyle w:val="BodyText"/>
              <w:tabs>
                <w:tab w:val="left" w:pos="8640"/>
              </w:tabs>
              <w:ind w:firstLine="0"/>
              <w:rPr>
                <w:rFonts w:ascii="Helvetica" w:hAnsi="Helvetica"/>
              </w:rPr>
            </w:pPr>
            <w:r w:rsidRPr="003F74F7">
              <w:rPr>
                <w:rFonts w:ascii="Helvetica" w:hAnsi="Helvetica"/>
              </w:rPr>
              <w:t>64GB</w:t>
            </w:r>
          </w:p>
          <w:p w14:paraId="671740FB" w14:textId="77777777" w:rsidR="003F74F7" w:rsidRPr="003F74F7" w:rsidRDefault="003F74F7" w:rsidP="003F74F7">
            <w:pPr>
              <w:pStyle w:val="BodyText"/>
              <w:tabs>
                <w:tab w:val="left" w:pos="8640"/>
              </w:tabs>
              <w:ind w:firstLine="0"/>
              <w:rPr>
                <w:b/>
              </w:rPr>
            </w:pPr>
            <w:r w:rsidRPr="003F74F7">
              <w:rPr>
                <w:rFonts w:ascii="Helvetica" w:hAnsi="Helvetica"/>
                <w:b/>
              </w:rPr>
              <w:t>$199.00</w:t>
            </w:r>
          </w:p>
        </w:tc>
      </w:tr>
    </w:tbl>
    <w:tbl>
      <w:tblPr>
        <w:tblStyle w:val="TableGrid"/>
        <w:tblpPr w:leftFromText="180" w:rightFromText="180" w:vertAnchor="text" w:horzAnchor="page" w:tblpX="1429" w:tblpY="3667"/>
        <w:tblW w:w="22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0"/>
        <w:gridCol w:w="1084"/>
      </w:tblGrid>
      <w:tr w:rsidR="003F74F7" w14:paraId="16B89EA1" w14:textId="77777777" w:rsidTr="003F74F7">
        <w:trPr>
          <w:trHeight w:val="144"/>
        </w:trPr>
        <w:tc>
          <w:tcPr>
            <w:tcW w:w="1190" w:type="dxa"/>
          </w:tcPr>
          <w:p w14:paraId="59FF8B6A" w14:textId="77777777" w:rsidR="003F74F7" w:rsidRDefault="003F74F7" w:rsidP="003F74F7">
            <w:pPr>
              <w:pStyle w:val="BodyText"/>
              <w:tabs>
                <w:tab w:val="left" w:pos="8640"/>
              </w:tabs>
              <w:ind w:firstLine="0"/>
              <w:rPr>
                <w:rFonts w:ascii="Helvetica" w:hAnsi="Helvetica"/>
              </w:rPr>
            </w:pPr>
            <w:r w:rsidRPr="003F74F7">
              <w:rPr>
                <w:rFonts w:ascii="Helvetica" w:hAnsi="Helvetica"/>
              </w:rPr>
              <w:t>32 GB</w:t>
            </w:r>
          </w:p>
          <w:p w14:paraId="3B944DEE" w14:textId="77777777" w:rsidR="003F74F7" w:rsidRPr="003F74F7" w:rsidRDefault="003F74F7" w:rsidP="003F74F7">
            <w:pPr>
              <w:pStyle w:val="BodyText"/>
              <w:tabs>
                <w:tab w:val="left" w:pos="8640"/>
              </w:tabs>
              <w:ind w:firstLine="0"/>
              <w:rPr>
                <w:rFonts w:ascii="Helvetica" w:hAnsi="Helvetica"/>
                <w:b/>
              </w:rPr>
            </w:pPr>
            <w:r w:rsidRPr="003F74F7">
              <w:rPr>
                <w:rFonts w:ascii="Helvetica" w:hAnsi="Helvetica"/>
                <w:b/>
              </w:rPr>
              <w:t>$179.00</w:t>
            </w:r>
          </w:p>
        </w:tc>
        <w:tc>
          <w:tcPr>
            <w:tcW w:w="1084" w:type="dxa"/>
          </w:tcPr>
          <w:p w14:paraId="437E76EE" w14:textId="77777777" w:rsidR="003F74F7" w:rsidRPr="003F74F7" w:rsidRDefault="003F74F7" w:rsidP="003F74F7">
            <w:pPr>
              <w:pStyle w:val="BodyText"/>
              <w:tabs>
                <w:tab w:val="left" w:pos="8640"/>
              </w:tabs>
              <w:ind w:firstLine="0"/>
              <w:rPr>
                <w:rFonts w:ascii="Helvetica" w:hAnsi="Helvetica"/>
              </w:rPr>
            </w:pPr>
            <w:r w:rsidRPr="003F74F7">
              <w:rPr>
                <w:rFonts w:ascii="Helvetica" w:hAnsi="Helvetica"/>
              </w:rPr>
              <w:t>64GB</w:t>
            </w:r>
          </w:p>
          <w:p w14:paraId="65A56FA3" w14:textId="77777777" w:rsidR="003F74F7" w:rsidRPr="003F74F7" w:rsidRDefault="003F74F7" w:rsidP="003F74F7">
            <w:pPr>
              <w:pStyle w:val="BodyText"/>
              <w:tabs>
                <w:tab w:val="left" w:pos="8640"/>
              </w:tabs>
              <w:ind w:firstLine="0"/>
              <w:rPr>
                <w:b/>
              </w:rPr>
            </w:pPr>
            <w:r w:rsidRPr="003F74F7">
              <w:rPr>
                <w:rFonts w:ascii="Helvetica" w:hAnsi="Helvetica"/>
                <w:b/>
              </w:rPr>
              <w:t>$199.00</w:t>
            </w:r>
          </w:p>
        </w:tc>
      </w:tr>
    </w:tbl>
    <w:p w14:paraId="1C92336A" w14:textId="109D2D3E" w:rsidR="00A46677" w:rsidRPr="009570B1" w:rsidRDefault="003F74F7" w:rsidP="00F05825">
      <w:pPr>
        <w:pStyle w:val="BodyText"/>
        <w:tabs>
          <w:tab w:val="left" w:pos="1333"/>
          <w:tab w:val="left" w:pos="8640"/>
        </w:tabs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A79D807" wp14:editId="7E968F7E">
                <wp:simplePos x="0" y="0"/>
                <wp:positionH relativeFrom="column">
                  <wp:posOffset>462280</wp:posOffset>
                </wp:positionH>
                <wp:positionV relativeFrom="paragraph">
                  <wp:posOffset>724535</wp:posOffset>
                </wp:positionV>
                <wp:extent cx="4836160" cy="1699260"/>
                <wp:effectExtent l="0" t="0" r="0" b="0"/>
                <wp:wrapTight wrapText="bothSides">
                  <wp:wrapPolygon edited="0">
                    <wp:start x="113" y="0"/>
                    <wp:lineTo x="113" y="20987"/>
                    <wp:lineTo x="21328" y="20987"/>
                    <wp:lineTo x="21328" y="0"/>
                    <wp:lineTo x="113" y="0"/>
                  </wp:wrapPolygon>
                </wp:wrapTight>
                <wp:docPr id="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6160" cy="169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4EFEB263" w14:textId="353DA8D1" w:rsidR="003F74F7" w:rsidRDefault="003F74F7" w:rsidP="003F74F7">
                            <w:pPr>
                              <w:pStyle w:val="productlist"/>
                              <w:tabs>
                                <w:tab w:val="clear" w:pos="283"/>
                              </w:tabs>
                              <w:ind w:left="1440" w:hanging="1080"/>
                            </w:pPr>
                            <w:r>
                              <w:t>2160</w:t>
                            </w:r>
                            <w:r w:rsidRPr="00177DAA">
                              <w:t>p</w:t>
                            </w:r>
                            <w:r>
                              <w:rPr>
                                <w:color w:val="777877"/>
                              </w:rPr>
                              <w:t xml:space="preserve"> HD video with Dolby Digital 5.1 surround audio and HDR10</w:t>
                            </w:r>
                            <w:r w:rsidRPr="00D54724">
                              <w:rPr>
                                <w:vertAlign w:val="superscript"/>
                              </w:rPr>
                              <w:t>1</w:t>
                            </w:r>
                          </w:p>
                          <w:p w14:paraId="1C0E56E2" w14:textId="77777777" w:rsidR="003F74F7" w:rsidRDefault="003F74F7" w:rsidP="003F74F7">
                            <w:pPr>
                              <w:pStyle w:val="productlist"/>
                              <w:tabs>
                                <w:tab w:val="clear" w:pos="283"/>
                              </w:tabs>
                              <w:ind w:left="1440" w:hanging="1080"/>
                            </w:pPr>
                            <w:r>
                              <w:rPr>
                                <w:color w:val="777877"/>
                              </w:rPr>
                              <w:t>Movies, music, and more from the iTunes Store and other services</w:t>
                            </w:r>
                          </w:p>
                          <w:p w14:paraId="6D27EA8D" w14:textId="77777777" w:rsidR="003F74F7" w:rsidRDefault="003F74F7" w:rsidP="003F74F7">
                            <w:pPr>
                              <w:pStyle w:val="productlist"/>
                              <w:ind w:left="1440" w:hanging="1080"/>
                            </w:pPr>
                            <w:r w:rsidRPr="006A4145">
                              <w:t>Play</w:t>
                            </w:r>
                            <w:r>
                              <w:t xml:space="preserve"> content from your Mac, iPad, iPhone, or iPod touch using </w:t>
                            </w:r>
                            <w:r>
                              <w:rPr>
                                <w:color w:val="777877"/>
                              </w:rPr>
                              <w:t>AirPlay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  <w:p w14:paraId="2F5E03E2" w14:textId="77777777" w:rsidR="003F74F7" w:rsidRPr="000E0963" w:rsidRDefault="003F74F7" w:rsidP="003F74F7">
                            <w:pPr>
                              <w:pStyle w:val="productlist"/>
                              <w:tabs>
                                <w:tab w:val="clear" w:pos="283"/>
                                <w:tab w:val="clear" w:pos="560"/>
                                <w:tab w:val="clear" w:pos="1120"/>
                                <w:tab w:val="left" w:pos="567"/>
                              </w:tabs>
                              <w:ind w:left="576" w:hanging="216"/>
                            </w:pPr>
                            <w:r w:rsidRPr="000E0963">
                              <w:t>Show exactly what’s on the screen of your Mac or iOS device with  </w:t>
                            </w:r>
                            <w:r w:rsidRPr="000E0963">
                              <w:br/>
                            </w:r>
                            <w:proofErr w:type="spellStart"/>
                            <w:r w:rsidRPr="000E0963">
                              <w:t>AirPlay</w:t>
                            </w:r>
                            <w:proofErr w:type="spellEnd"/>
                            <w:r w:rsidRPr="000E0963">
                              <w:t xml:space="preserve"> Mirroring</w:t>
                            </w:r>
                            <w:r>
                              <w:rPr>
                                <w:vertAlign w:val="superscript"/>
                              </w:rPr>
                              <w:t>3</w:t>
                            </w:r>
                          </w:p>
                          <w:p w14:paraId="44C7B4DE" w14:textId="77777777" w:rsidR="003F74F7" w:rsidRPr="006A4145" w:rsidRDefault="003F74F7" w:rsidP="003F74F7">
                            <w:pPr>
                              <w:pStyle w:val="productlist"/>
                              <w:tabs>
                                <w:tab w:val="clear" w:pos="283"/>
                              </w:tabs>
                              <w:ind w:left="576" w:hanging="216"/>
                            </w:pPr>
                            <w:r>
                              <w:rPr>
                                <w:color w:val="777877"/>
                              </w:rPr>
                              <w:t>iCloud to access your photos, videos, and iTunes content.</w:t>
                            </w:r>
                            <w:r w:rsidRPr="006A4145">
                              <w:rPr>
                                <w:color w:val="777877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color w:val="777877"/>
                              </w:rPr>
                              <w:t xml:space="preserve"> Family Sharing  lets members of your family access your purchased content.</w:t>
                            </w:r>
                            <w:r w:rsidRPr="006A4145">
                              <w:rPr>
                                <w:color w:val="777877"/>
                                <w:vertAlign w:val="superscript"/>
                              </w:rPr>
                              <w:t>5</w:t>
                            </w:r>
                          </w:p>
                          <w:p w14:paraId="3C72723B" w14:textId="77777777" w:rsidR="003F74F7" w:rsidRPr="00177DAA" w:rsidRDefault="003F74F7" w:rsidP="003F74F7">
                            <w:pPr>
                              <w:pStyle w:val="productlist"/>
                              <w:tabs>
                                <w:tab w:val="clear" w:pos="283"/>
                              </w:tabs>
                              <w:ind w:left="576" w:hanging="216"/>
                            </w:pPr>
                            <w:r>
                              <w:rPr>
                                <w:color w:val="777877"/>
                              </w:rPr>
                              <w:t>Wi-Fi (802.11a/b/g/n) and built-in Ethernet</w:t>
                            </w:r>
                          </w:p>
                          <w:p w14:paraId="0D950326" w14:textId="77777777" w:rsidR="003F74F7" w:rsidRPr="00FA14B2" w:rsidRDefault="003F74F7" w:rsidP="003F74F7">
                            <w:pPr>
                              <w:pStyle w:val="productlist"/>
                              <w:tabs>
                                <w:tab w:val="clear" w:pos="283"/>
                              </w:tabs>
                              <w:ind w:left="1440" w:hanging="1080"/>
                            </w:pPr>
                            <w:r>
                              <w:rPr>
                                <w:color w:val="777877"/>
                              </w:rPr>
                              <w:t>Compatible with high-definition TVs with HDMI</w:t>
                            </w:r>
                            <w:r>
                              <w:rPr>
                                <w:vertAlign w:val="superscript"/>
                              </w:rPr>
                              <w:t>6</w:t>
                            </w:r>
                          </w:p>
                          <w:p w14:paraId="28A687BF" w14:textId="77777777" w:rsidR="003F74F7" w:rsidRPr="00117EA7" w:rsidRDefault="003F74F7" w:rsidP="003F74F7">
                            <w:pPr>
                              <w:widowControl w:val="0"/>
                              <w:tabs>
                                <w:tab w:val="left" w:pos="20"/>
                                <w:tab w:val="left" w:pos="218"/>
                                <w:tab w:val="left" w:pos="63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before="0" w:after="80" w:line="260" w:lineRule="exact"/>
                              <w:ind w:left="360"/>
                            </w:pPr>
                          </w:p>
                          <w:p w14:paraId="17B2740B" w14:textId="77777777" w:rsidR="003F74F7" w:rsidRDefault="003F74F7" w:rsidP="003F74F7"/>
                        </w:txbxContent>
                      </wps:txbx>
                      <wps:bodyPr rot="0" vert="horz" wrap="square" lIns="91440" tIns="36576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79D807" id="Text Box 15" o:spid="_x0000_s1027" type="#_x0000_t202" style="position:absolute;left:0;text-align:left;margin-left:36.4pt;margin-top:57.05pt;width:380.8pt;height:133.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" filled="f" stroked="f">
                <v:textbox inset=",2.88pt,,7.2pt">
                  <w:txbxContent>
                    <w:p w14:paraId="4EFEB263" w14:textId="353DA8D1" w:rsidR="003F74F7" w:rsidRDefault="003F74F7" w:rsidP="003F74F7">
                      <w:pPr>
                        <w:pStyle w:val="productlist"/>
                        <w:tabs>
                          <w:tab w:val="clear" w:pos="283"/>
                        </w:tabs>
                        <w:ind w:left="1440" w:hanging="1080"/>
                      </w:pPr>
                      <w:r>
                        <w:t>2160</w:t>
                      </w:r>
                      <w:r w:rsidRPr="00177DAA">
                        <w:t>p</w:t>
                      </w:r>
                      <w:r>
                        <w:rPr>
                          <w:color w:val="777877"/>
                        </w:rPr>
                        <w:t xml:space="preserve"> HD video with Dolby Digital 5.1 surround audio</w:t>
                      </w:r>
                      <w:r>
                        <w:rPr>
                          <w:color w:val="777877"/>
                        </w:rPr>
                        <w:t xml:space="preserve"> and HDR10</w:t>
                      </w:r>
                      <w:r w:rsidRPr="00D54724">
                        <w:rPr>
                          <w:vertAlign w:val="superscript"/>
                        </w:rPr>
                        <w:t>1</w:t>
                      </w:r>
                    </w:p>
                    <w:p w14:paraId="1C0E56E2" w14:textId="77777777" w:rsidR="003F74F7" w:rsidRDefault="003F74F7" w:rsidP="003F74F7">
                      <w:pPr>
                        <w:pStyle w:val="productlist"/>
                        <w:tabs>
                          <w:tab w:val="clear" w:pos="283"/>
                        </w:tabs>
                        <w:ind w:left="1440" w:hanging="1080"/>
                      </w:pPr>
                      <w:r>
                        <w:rPr>
                          <w:color w:val="777877"/>
                        </w:rPr>
                        <w:t>Movies, music, and more from the iTunes Store and other services</w:t>
                      </w:r>
                    </w:p>
                    <w:p w14:paraId="6D27EA8D" w14:textId="77777777" w:rsidR="003F74F7" w:rsidRDefault="003F74F7" w:rsidP="003F74F7">
                      <w:pPr>
                        <w:pStyle w:val="productlist"/>
                        <w:ind w:left="1440" w:hanging="1080"/>
                      </w:pPr>
                      <w:r w:rsidRPr="006A4145">
                        <w:t>Play</w:t>
                      </w:r>
                      <w:r>
                        <w:t xml:space="preserve"> content from your Mac, iPad, iPhone, or iPod touch using </w:t>
                      </w:r>
                      <w:r>
                        <w:rPr>
                          <w:color w:val="777877"/>
                        </w:rPr>
                        <w:t>AirPlay</w:t>
                      </w:r>
                      <w:r>
                        <w:rPr>
                          <w:vertAlign w:val="superscript"/>
                        </w:rPr>
                        <w:t>2</w:t>
                      </w:r>
                    </w:p>
                    <w:p w14:paraId="2F5E03E2" w14:textId="77777777" w:rsidR="003F74F7" w:rsidRPr="000E0963" w:rsidRDefault="003F74F7" w:rsidP="003F74F7">
                      <w:pPr>
                        <w:pStyle w:val="productlist"/>
                        <w:tabs>
                          <w:tab w:val="clear" w:pos="283"/>
                          <w:tab w:val="clear" w:pos="560"/>
                          <w:tab w:val="clear" w:pos="1120"/>
                          <w:tab w:val="left" w:pos="567"/>
                        </w:tabs>
                        <w:ind w:left="576" w:hanging="216"/>
                      </w:pPr>
                      <w:r w:rsidRPr="000E0963">
                        <w:t>Show exactly what’s on the screen of your Mac or iOS device with  </w:t>
                      </w:r>
                      <w:r w:rsidRPr="000E0963">
                        <w:br/>
                      </w:r>
                      <w:proofErr w:type="spellStart"/>
                      <w:r w:rsidRPr="000E0963">
                        <w:t>AirPlay</w:t>
                      </w:r>
                      <w:proofErr w:type="spellEnd"/>
                      <w:r w:rsidRPr="000E0963">
                        <w:t xml:space="preserve"> Mirroring</w:t>
                      </w:r>
                      <w:r>
                        <w:rPr>
                          <w:vertAlign w:val="superscript"/>
                        </w:rPr>
                        <w:t>3</w:t>
                      </w:r>
                    </w:p>
                    <w:p w14:paraId="44C7B4DE" w14:textId="77777777" w:rsidR="003F74F7" w:rsidRPr="006A4145" w:rsidRDefault="003F74F7" w:rsidP="003F74F7">
                      <w:pPr>
                        <w:pStyle w:val="productlist"/>
                        <w:tabs>
                          <w:tab w:val="clear" w:pos="283"/>
                        </w:tabs>
                        <w:ind w:left="576" w:hanging="216"/>
                      </w:pPr>
                      <w:r>
                        <w:rPr>
                          <w:color w:val="777877"/>
                        </w:rPr>
                        <w:t>iCloud to access your photos, videos, and iTunes content.</w:t>
                      </w:r>
                      <w:r w:rsidRPr="006A4145">
                        <w:rPr>
                          <w:color w:val="777877"/>
                          <w:vertAlign w:val="superscript"/>
                        </w:rPr>
                        <w:t>4</w:t>
                      </w:r>
                      <w:r>
                        <w:rPr>
                          <w:color w:val="777877"/>
                        </w:rPr>
                        <w:t xml:space="preserve"> Family Sharing  lets members of your family access your purchased content.</w:t>
                      </w:r>
                      <w:r w:rsidRPr="006A4145">
                        <w:rPr>
                          <w:color w:val="777877"/>
                          <w:vertAlign w:val="superscript"/>
                        </w:rPr>
                        <w:t>5</w:t>
                      </w:r>
                    </w:p>
                    <w:p w14:paraId="3C72723B" w14:textId="77777777" w:rsidR="003F74F7" w:rsidRPr="00177DAA" w:rsidRDefault="003F74F7" w:rsidP="003F74F7">
                      <w:pPr>
                        <w:pStyle w:val="productlist"/>
                        <w:tabs>
                          <w:tab w:val="clear" w:pos="283"/>
                        </w:tabs>
                        <w:ind w:left="576" w:hanging="216"/>
                      </w:pPr>
                      <w:r>
                        <w:rPr>
                          <w:color w:val="777877"/>
                        </w:rPr>
                        <w:t>Wi-Fi (802.11a/b/g/n) and built-in Ethernet</w:t>
                      </w:r>
                    </w:p>
                    <w:p w14:paraId="0D950326" w14:textId="77777777" w:rsidR="003F74F7" w:rsidRPr="00FA14B2" w:rsidRDefault="003F74F7" w:rsidP="003F74F7">
                      <w:pPr>
                        <w:pStyle w:val="productlist"/>
                        <w:tabs>
                          <w:tab w:val="clear" w:pos="283"/>
                        </w:tabs>
                        <w:ind w:left="1440" w:hanging="1080"/>
                      </w:pPr>
                      <w:r>
                        <w:rPr>
                          <w:color w:val="777877"/>
                        </w:rPr>
                        <w:t>Compatible with high-definition TVs with HDMI</w:t>
                      </w:r>
                      <w:r>
                        <w:rPr>
                          <w:vertAlign w:val="superscript"/>
                        </w:rPr>
                        <w:t>6</w:t>
                      </w:r>
                    </w:p>
                    <w:p w14:paraId="28A687BF" w14:textId="77777777" w:rsidR="003F74F7" w:rsidRPr="00117EA7" w:rsidRDefault="003F74F7" w:rsidP="003F74F7">
                      <w:pPr>
                        <w:widowControl w:val="0"/>
                        <w:tabs>
                          <w:tab w:val="left" w:pos="20"/>
                          <w:tab w:val="left" w:pos="218"/>
                          <w:tab w:val="left" w:pos="63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before="0" w:after="80" w:line="260" w:lineRule="exact"/>
                        <w:ind w:left="360"/>
                      </w:pPr>
                    </w:p>
                    <w:p w14:paraId="17B2740B" w14:textId="77777777" w:rsidR="003F74F7" w:rsidRDefault="003F74F7" w:rsidP="003F74F7"/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87BAE53" wp14:editId="560E67BD">
                <wp:simplePos x="0" y="0"/>
                <wp:positionH relativeFrom="column">
                  <wp:posOffset>455295</wp:posOffset>
                </wp:positionH>
                <wp:positionV relativeFrom="paragraph">
                  <wp:posOffset>4025900</wp:posOffset>
                </wp:positionV>
                <wp:extent cx="4836160" cy="1699260"/>
                <wp:effectExtent l="0" t="0" r="0" b="0"/>
                <wp:wrapTight wrapText="bothSides">
                  <wp:wrapPolygon edited="0">
                    <wp:start x="113" y="0"/>
                    <wp:lineTo x="113" y="20987"/>
                    <wp:lineTo x="21328" y="20987"/>
                    <wp:lineTo x="21328" y="0"/>
                    <wp:lineTo x="113" y="0"/>
                  </wp:wrapPolygon>
                </wp:wrapTight>
                <wp:docPr id="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6160" cy="169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2753A8CD" w14:textId="77777777" w:rsidR="006A4145" w:rsidRDefault="006A4145" w:rsidP="00117EA7">
                            <w:pPr>
                              <w:pStyle w:val="productlist"/>
                              <w:tabs>
                                <w:tab w:val="clear" w:pos="283"/>
                              </w:tabs>
                              <w:ind w:left="1440" w:hanging="1080"/>
                            </w:pPr>
                            <w:r w:rsidRPr="00177DAA">
                              <w:t>1080p</w:t>
                            </w:r>
                            <w:r>
                              <w:rPr>
                                <w:color w:val="777877"/>
                              </w:rPr>
                              <w:t xml:space="preserve"> HD video with Dolby Digital 5.1 surround audio</w:t>
                            </w:r>
                            <w:r w:rsidRPr="00D54724">
                              <w:rPr>
                                <w:vertAlign w:val="superscript"/>
                              </w:rPr>
                              <w:t>1</w:t>
                            </w:r>
                          </w:p>
                          <w:p w14:paraId="4F7F755F" w14:textId="77777777" w:rsidR="006A4145" w:rsidRDefault="006A4145" w:rsidP="00117EA7">
                            <w:pPr>
                              <w:pStyle w:val="productlist"/>
                              <w:tabs>
                                <w:tab w:val="clear" w:pos="283"/>
                              </w:tabs>
                              <w:ind w:left="1440" w:hanging="1080"/>
                            </w:pPr>
                            <w:r>
                              <w:rPr>
                                <w:color w:val="777877"/>
                              </w:rPr>
                              <w:t>Movies, music, and more from the iTunes Store and other services</w:t>
                            </w:r>
                          </w:p>
                          <w:p w14:paraId="67C6A07D" w14:textId="77777777" w:rsidR="006A4145" w:rsidRDefault="006A4145" w:rsidP="006A4145">
                            <w:pPr>
                              <w:pStyle w:val="productlist"/>
                              <w:ind w:left="1440" w:hanging="1080"/>
                            </w:pPr>
                            <w:r w:rsidRPr="006A4145">
                              <w:t>Play</w:t>
                            </w:r>
                            <w:r>
                              <w:t xml:space="preserve"> content from your Mac, iPad, iPhone, or iPod touch using </w:t>
                            </w:r>
                            <w:r>
                              <w:rPr>
                                <w:color w:val="777877"/>
                              </w:rPr>
                              <w:t>AirPlay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  <w:p w14:paraId="4A07D997" w14:textId="77777777" w:rsidR="006A4145" w:rsidRPr="000E0963" w:rsidRDefault="006A4145" w:rsidP="00117EA7">
                            <w:pPr>
                              <w:pStyle w:val="productlist"/>
                              <w:tabs>
                                <w:tab w:val="clear" w:pos="283"/>
                                <w:tab w:val="clear" w:pos="560"/>
                                <w:tab w:val="clear" w:pos="1120"/>
                                <w:tab w:val="left" w:pos="567"/>
                              </w:tabs>
                              <w:ind w:left="576" w:hanging="216"/>
                            </w:pPr>
                            <w:r w:rsidRPr="000E0963">
                              <w:t>Show exactly what’s on the screen of your Mac or iOS device with  </w:t>
                            </w:r>
                            <w:r w:rsidRPr="000E0963">
                              <w:br/>
                            </w:r>
                            <w:proofErr w:type="spellStart"/>
                            <w:r w:rsidRPr="000E0963">
                              <w:t>AirPlay</w:t>
                            </w:r>
                            <w:proofErr w:type="spellEnd"/>
                            <w:r w:rsidRPr="000E0963">
                              <w:t xml:space="preserve"> Mirroring</w:t>
                            </w:r>
                            <w:r>
                              <w:rPr>
                                <w:vertAlign w:val="superscript"/>
                              </w:rPr>
                              <w:t>3</w:t>
                            </w:r>
                          </w:p>
                          <w:p w14:paraId="2A334B33" w14:textId="77777777" w:rsidR="006A4145" w:rsidRPr="006A4145" w:rsidRDefault="006A4145" w:rsidP="006A4145">
                            <w:pPr>
                              <w:pStyle w:val="productlist"/>
                              <w:tabs>
                                <w:tab w:val="clear" w:pos="283"/>
                              </w:tabs>
                              <w:ind w:left="576" w:hanging="216"/>
                            </w:pPr>
                            <w:r>
                              <w:rPr>
                                <w:color w:val="777877"/>
                              </w:rPr>
                              <w:t>iCloud to access your photos, videos, and iTunes content.</w:t>
                            </w:r>
                            <w:r w:rsidRPr="006A4145">
                              <w:rPr>
                                <w:color w:val="777877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color w:val="777877"/>
                              </w:rPr>
                              <w:t xml:space="preserve"> Family Sharing  lets members of your family access your purchased content.</w:t>
                            </w:r>
                            <w:r w:rsidRPr="006A4145">
                              <w:rPr>
                                <w:color w:val="777877"/>
                                <w:vertAlign w:val="superscript"/>
                              </w:rPr>
                              <w:t>5</w:t>
                            </w:r>
                          </w:p>
                          <w:p w14:paraId="0CD8B919" w14:textId="77777777" w:rsidR="006A4145" w:rsidRPr="00177DAA" w:rsidRDefault="006A4145" w:rsidP="006A4145">
                            <w:pPr>
                              <w:pStyle w:val="productlist"/>
                              <w:tabs>
                                <w:tab w:val="clear" w:pos="283"/>
                              </w:tabs>
                              <w:ind w:left="576" w:hanging="216"/>
                            </w:pPr>
                            <w:r>
                              <w:rPr>
                                <w:color w:val="777877"/>
                              </w:rPr>
                              <w:t>Wi-Fi (802.11a/b/g/n) and built-in Ethernet</w:t>
                            </w:r>
                          </w:p>
                          <w:p w14:paraId="7141B830" w14:textId="77777777" w:rsidR="006A4145" w:rsidRPr="00FA14B2" w:rsidRDefault="006A4145" w:rsidP="00117EA7">
                            <w:pPr>
                              <w:pStyle w:val="productlist"/>
                              <w:tabs>
                                <w:tab w:val="clear" w:pos="283"/>
                              </w:tabs>
                              <w:ind w:left="1440" w:hanging="1080"/>
                            </w:pPr>
                            <w:r>
                              <w:rPr>
                                <w:color w:val="777877"/>
                              </w:rPr>
                              <w:t>Compatible with high-definition TVs with HDMI</w:t>
                            </w:r>
                            <w:r>
                              <w:rPr>
                                <w:vertAlign w:val="superscript"/>
                              </w:rPr>
                              <w:t>6</w:t>
                            </w:r>
                          </w:p>
                          <w:p w14:paraId="01440DEA" w14:textId="77777777" w:rsidR="006A4145" w:rsidRPr="00117EA7" w:rsidRDefault="006A4145" w:rsidP="007C580D">
                            <w:pPr>
                              <w:widowControl w:val="0"/>
                              <w:tabs>
                                <w:tab w:val="left" w:pos="20"/>
                                <w:tab w:val="left" w:pos="218"/>
                                <w:tab w:val="left" w:pos="63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before="0" w:after="80" w:line="260" w:lineRule="exact"/>
                              <w:ind w:left="360"/>
                            </w:pPr>
                          </w:p>
                          <w:p w14:paraId="2AD682E1" w14:textId="77777777" w:rsidR="006A4145" w:rsidRDefault="006A4145"/>
                        </w:txbxContent>
                      </wps:txbx>
                      <wps:bodyPr rot="0" vert="horz" wrap="square" lIns="91440" tIns="36576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7BAE53" id="_x0000_s1028" type="#_x0000_t202" style="position:absolute;left:0;text-align:left;margin-left:35.85pt;margin-top:317pt;width:380.8pt;height:133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" filled="f" stroked="f">
                <v:textbox inset=",2.88pt,,7.2pt">
                  <w:txbxContent>
                    <w:p w14:paraId="2753A8CD" w14:textId="77777777" w:rsidR="006A4145" w:rsidRDefault="006A4145" w:rsidP="00117EA7">
                      <w:pPr>
                        <w:pStyle w:val="productlist"/>
                        <w:tabs>
                          <w:tab w:val="clear" w:pos="283"/>
                        </w:tabs>
                        <w:ind w:left="1440" w:hanging="1080"/>
                      </w:pPr>
                      <w:r w:rsidRPr="00177DAA">
                        <w:t>1080p</w:t>
                      </w:r>
                      <w:r>
                        <w:rPr>
                          <w:color w:val="777877"/>
                        </w:rPr>
                        <w:t xml:space="preserve"> HD video with Dolby Digital 5.1 surround audio</w:t>
                      </w:r>
                      <w:r w:rsidRPr="00D54724">
                        <w:rPr>
                          <w:vertAlign w:val="superscript"/>
                        </w:rPr>
                        <w:t>1</w:t>
                      </w:r>
                    </w:p>
                    <w:p w14:paraId="4F7F755F" w14:textId="77777777" w:rsidR="006A4145" w:rsidRDefault="006A4145" w:rsidP="00117EA7">
                      <w:pPr>
                        <w:pStyle w:val="productlist"/>
                        <w:tabs>
                          <w:tab w:val="clear" w:pos="283"/>
                        </w:tabs>
                        <w:ind w:left="1440" w:hanging="1080"/>
                      </w:pPr>
                      <w:r>
                        <w:rPr>
                          <w:color w:val="777877"/>
                        </w:rPr>
                        <w:t>Movies, music, and more from the iTunes Store and other services</w:t>
                      </w:r>
                    </w:p>
                    <w:p w14:paraId="67C6A07D" w14:textId="77777777" w:rsidR="006A4145" w:rsidRDefault="006A4145" w:rsidP="006A4145">
                      <w:pPr>
                        <w:pStyle w:val="productlist"/>
                        <w:ind w:left="1440" w:hanging="1080"/>
                      </w:pPr>
                      <w:r w:rsidRPr="006A4145">
                        <w:t>Play</w:t>
                      </w:r>
                      <w:r>
                        <w:t xml:space="preserve"> content from your Mac, iPad, iPhone, or iPod touch using </w:t>
                      </w:r>
                      <w:r>
                        <w:rPr>
                          <w:color w:val="777877"/>
                        </w:rPr>
                        <w:t>AirPlay</w:t>
                      </w:r>
                      <w:r>
                        <w:rPr>
                          <w:vertAlign w:val="superscript"/>
                        </w:rPr>
                        <w:t>2</w:t>
                      </w:r>
                    </w:p>
                    <w:p w14:paraId="4A07D997" w14:textId="77777777" w:rsidR="006A4145" w:rsidRPr="000E0963" w:rsidRDefault="006A4145" w:rsidP="00117EA7">
                      <w:pPr>
                        <w:pStyle w:val="productlist"/>
                        <w:tabs>
                          <w:tab w:val="clear" w:pos="283"/>
                          <w:tab w:val="clear" w:pos="560"/>
                          <w:tab w:val="clear" w:pos="1120"/>
                          <w:tab w:val="left" w:pos="567"/>
                        </w:tabs>
                        <w:ind w:left="576" w:hanging="216"/>
                      </w:pPr>
                      <w:r w:rsidRPr="000E0963">
                        <w:t>Show exactly what’s on the screen of your Mac or iOS device with  </w:t>
                      </w:r>
                      <w:r w:rsidRPr="000E0963">
                        <w:br/>
                      </w:r>
                      <w:proofErr w:type="spellStart"/>
                      <w:r w:rsidRPr="000E0963">
                        <w:t>AirPlay</w:t>
                      </w:r>
                      <w:proofErr w:type="spellEnd"/>
                      <w:r w:rsidRPr="000E0963">
                        <w:t xml:space="preserve"> Mirroring</w:t>
                      </w:r>
                      <w:r>
                        <w:rPr>
                          <w:vertAlign w:val="superscript"/>
                        </w:rPr>
                        <w:t>3</w:t>
                      </w:r>
                    </w:p>
                    <w:p w14:paraId="2A334B33" w14:textId="77777777" w:rsidR="006A4145" w:rsidRPr="006A4145" w:rsidRDefault="006A4145" w:rsidP="006A4145">
                      <w:pPr>
                        <w:pStyle w:val="productlist"/>
                        <w:tabs>
                          <w:tab w:val="clear" w:pos="283"/>
                        </w:tabs>
                        <w:ind w:left="576" w:hanging="216"/>
                      </w:pPr>
                      <w:r>
                        <w:rPr>
                          <w:color w:val="777877"/>
                        </w:rPr>
                        <w:t>iCloud to access your photos, videos, and iTunes content.</w:t>
                      </w:r>
                      <w:r w:rsidRPr="006A4145">
                        <w:rPr>
                          <w:color w:val="777877"/>
                          <w:vertAlign w:val="superscript"/>
                        </w:rPr>
                        <w:t>4</w:t>
                      </w:r>
                      <w:r>
                        <w:rPr>
                          <w:color w:val="777877"/>
                        </w:rPr>
                        <w:t xml:space="preserve"> Family Sharing  lets members of your family access your purchased content.</w:t>
                      </w:r>
                      <w:r w:rsidRPr="006A4145">
                        <w:rPr>
                          <w:color w:val="777877"/>
                          <w:vertAlign w:val="superscript"/>
                        </w:rPr>
                        <w:t>5</w:t>
                      </w:r>
                    </w:p>
                    <w:p w14:paraId="0CD8B919" w14:textId="77777777" w:rsidR="006A4145" w:rsidRPr="00177DAA" w:rsidRDefault="006A4145" w:rsidP="006A4145">
                      <w:pPr>
                        <w:pStyle w:val="productlist"/>
                        <w:tabs>
                          <w:tab w:val="clear" w:pos="283"/>
                        </w:tabs>
                        <w:ind w:left="576" w:hanging="216"/>
                      </w:pPr>
                      <w:r>
                        <w:rPr>
                          <w:color w:val="777877"/>
                        </w:rPr>
                        <w:t>Wi-Fi (802.11a/b/g/n) and built-in Ethernet</w:t>
                      </w:r>
                    </w:p>
                    <w:p w14:paraId="7141B830" w14:textId="77777777" w:rsidR="006A4145" w:rsidRPr="00FA14B2" w:rsidRDefault="006A4145" w:rsidP="00117EA7">
                      <w:pPr>
                        <w:pStyle w:val="productlist"/>
                        <w:tabs>
                          <w:tab w:val="clear" w:pos="283"/>
                        </w:tabs>
                        <w:ind w:left="1440" w:hanging="1080"/>
                      </w:pPr>
                      <w:r>
                        <w:rPr>
                          <w:color w:val="777877"/>
                        </w:rPr>
                        <w:t>Compatible with high-definition TVs with HDMI</w:t>
                      </w:r>
                      <w:r>
                        <w:rPr>
                          <w:vertAlign w:val="superscript"/>
                        </w:rPr>
                        <w:t>6</w:t>
                      </w:r>
                    </w:p>
                    <w:p w14:paraId="01440DEA" w14:textId="77777777" w:rsidR="006A4145" w:rsidRPr="00117EA7" w:rsidRDefault="006A4145" w:rsidP="007C580D">
                      <w:pPr>
                        <w:widowControl w:val="0"/>
                        <w:tabs>
                          <w:tab w:val="left" w:pos="20"/>
                          <w:tab w:val="left" w:pos="218"/>
                          <w:tab w:val="left" w:pos="63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before="0" w:after="80" w:line="260" w:lineRule="exact"/>
                        <w:ind w:left="360"/>
                      </w:pPr>
                    </w:p>
                    <w:p w14:paraId="2AD682E1" w14:textId="77777777" w:rsidR="006A4145" w:rsidRDefault="006A4145"/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0016" behindDoc="0" locked="0" layoutInCell="1" allowOverlap="1" wp14:anchorId="05017D3F" wp14:editId="51CB80CA">
                <wp:simplePos x="0" y="0"/>
                <wp:positionH relativeFrom="column">
                  <wp:posOffset>603738</wp:posOffset>
                </wp:positionH>
                <wp:positionV relativeFrom="paragraph">
                  <wp:posOffset>4019794</wp:posOffset>
                </wp:positionV>
                <wp:extent cx="4724400" cy="0"/>
                <wp:effectExtent l="0" t="0" r="25400" b="2540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24400" cy="0"/>
                        </a:xfrm>
                        <a:prstGeom prst="line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F90CFB" id="Straight Connector 12" o:spid="_x0000_s1026" style="position:absolute;z-index:25167001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47.55pt,316.5pt" to="419.55pt,31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" strokecolor="#7f7f7f" strokeweight=".25pt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4F53584" wp14:editId="3EFF28D7">
                <wp:simplePos x="0" y="0"/>
                <wp:positionH relativeFrom="column">
                  <wp:posOffset>603250</wp:posOffset>
                </wp:positionH>
                <wp:positionV relativeFrom="paragraph">
                  <wp:posOffset>3562350</wp:posOffset>
                </wp:positionV>
                <wp:extent cx="4874895" cy="413385"/>
                <wp:effectExtent l="0" t="0" r="0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74895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EE33FED" w14:textId="5C448C1F" w:rsidR="003F74F7" w:rsidRDefault="003F74F7" w:rsidP="003F74F7">
                            <w:proofErr w:type="gramStart"/>
                            <w:r>
                              <w:rPr>
                                <w:rFonts w:ascii="Helvetica" w:eastAsia="Times New Roman" w:hAnsi="Helvetica" w:cs="Helvetica"/>
                                <w:bCs/>
                                <w:sz w:val="28"/>
                                <w:szCs w:val="28"/>
                              </w:rPr>
                              <w:t>( 4</w:t>
                            </w:r>
                            <w:proofErr w:type="gramEnd"/>
                            <w:r w:rsidRPr="003F74F7">
                              <w:rPr>
                                <w:rFonts w:ascii="Helvetica" w:eastAsia="Times New Roman" w:hAnsi="Helvetica" w:cs="Helvetica"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Helvetica" w:eastAsia="Times New Roman" w:hAnsi="Helvetica" w:cs="Helvetica"/>
                                <w:bCs/>
                                <w:sz w:val="28"/>
                                <w:szCs w:val="28"/>
                              </w:rPr>
                              <w:t xml:space="preserve"> Generation)</w:t>
                            </w:r>
                            <w:r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53584" id="Text Box 10" o:spid="_x0000_s1029" type="#_x0000_t202" style="position:absolute;left:0;text-align:left;margin-left:47.5pt;margin-top:280.5pt;width:383.85pt;height:32.5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" filled="f" stroked="f">
                <v:path arrowok="t"/>
                <v:textbox>
                  <w:txbxContent>
                    <w:p w14:paraId="5EE33FED" w14:textId="5C448C1F" w:rsidR="003F74F7" w:rsidRDefault="003F74F7" w:rsidP="003F74F7">
                      <w:proofErr w:type="gramStart"/>
                      <w:r>
                        <w:rPr>
                          <w:rFonts w:ascii="Helvetica" w:eastAsia="Times New Roman" w:hAnsi="Helvetica" w:cs="Helvetica"/>
                          <w:bCs/>
                          <w:sz w:val="28"/>
                          <w:szCs w:val="28"/>
                        </w:rPr>
                        <w:t>( 4</w:t>
                      </w:r>
                      <w:proofErr w:type="gramEnd"/>
                      <w:r w:rsidRPr="003F74F7">
                        <w:rPr>
                          <w:rFonts w:ascii="Helvetica" w:eastAsia="Times New Roman" w:hAnsi="Helvetica" w:cs="Helvetica"/>
                          <w:bCs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>
                        <w:rPr>
                          <w:rFonts w:ascii="Helvetica" w:eastAsia="Times New Roman" w:hAnsi="Helvetica" w:cs="Helvetica"/>
                          <w:bCs/>
                          <w:sz w:val="28"/>
                          <w:szCs w:val="28"/>
                        </w:rPr>
                        <w:t xml:space="preserve"> Generation)</w:t>
                      </w:r>
                      <w:r>
                        <w:rPr>
                          <w:rFonts w:ascii="Helvetica" w:eastAsia="Times New Roman" w:hAnsi="Helvetica" w:cs="Helvetica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Helvetica" w:eastAsia="Times New Roman" w:hAnsi="Helvetica" w:cs="Helvetica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Helvetica" w:eastAsia="Times New Roman" w:hAnsi="Helvetica" w:cs="Helvetica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Helvetica" w:eastAsia="Times New Roman" w:hAnsi="Helvetica" w:cs="Helvetica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Helvetica" w:eastAsia="Times New Roman" w:hAnsi="Helvetica" w:cs="Helvetica"/>
                          <w:b/>
                          <w:bCs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1569F28" wp14:editId="56756E17">
                <wp:simplePos x="0" y="0"/>
                <wp:positionH relativeFrom="column">
                  <wp:posOffset>607695</wp:posOffset>
                </wp:positionH>
                <wp:positionV relativeFrom="paragraph">
                  <wp:posOffset>3115945</wp:posOffset>
                </wp:positionV>
                <wp:extent cx="3302000" cy="863600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02000" cy="8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2C12B4A" w14:textId="77777777" w:rsidR="00F11865" w:rsidRPr="00157AB9" w:rsidRDefault="00F11865" w:rsidP="00F11865">
                            <w:pPr>
                              <w:rPr>
                                <w:rFonts w:ascii="Helvetica" w:hAnsi="Helvetica"/>
                                <w:color w:val="3D3D3D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color w:val="3D3D3D"/>
                                <w:sz w:val="54"/>
                                <w:szCs w:val="54"/>
                              </w:rPr>
                              <w:t>Apple 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569F28" id="Text Box 6" o:spid="_x0000_s1030" type="#_x0000_t202" style="position:absolute;left:0;text-align:left;margin-left:47.85pt;margin-top:245.35pt;width:260pt;height:6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" filled="f" stroked="f">
                <v:path arrowok="t"/>
                <v:textbox>
                  <w:txbxContent>
                    <w:p w14:paraId="72C12B4A" w14:textId="77777777" w:rsidR="00F11865" w:rsidRPr="00157AB9" w:rsidRDefault="00F11865" w:rsidP="00F11865">
                      <w:pPr>
                        <w:rPr>
                          <w:rFonts w:ascii="Helvetica" w:hAnsi="Helvetica"/>
                          <w:color w:val="3D3D3D"/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bCs/>
                          <w:color w:val="3D3D3D"/>
                          <w:sz w:val="54"/>
                          <w:szCs w:val="54"/>
                        </w:rPr>
                        <w:t>Apple TV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9ED5CF2" wp14:editId="41394ADD">
                <wp:simplePos x="0" y="0"/>
                <wp:positionH relativeFrom="column">
                  <wp:posOffset>609600</wp:posOffset>
                </wp:positionH>
                <wp:positionV relativeFrom="paragraph">
                  <wp:posOffset>254000</wp:posOffset>
                </wp:positionV>
                <wp:extent cx="4874895" cy="413385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74895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23372DC" w14:textId="7BA9EDCF" w:rsidR="006A4145" w:rsidRDefault="00F11865" w:rsidP="00F11865">
                            <w:proofErr w:type="gramStart"/>
                            <w:r w:rsidRPr="00F11865">
                              <w:rPr>
                                <w:rFonts w:ascii="Helvetica" w:eastAsia="Times New Roman" w:hAnsi="Helvetica" w:cs="Helvetica"/>
                                <w:bCs/>
                                <w:sz w:val="28"/>
                                <w:szCs w:val="28"/>
                              </w:rPr>
                              <w:t>( 4</w:t>
                            </w:r>
                            <w:proofErr w:type="gramEnd"/>
                            <w:r w:rsidRPr="00F11865">
                              <w:rPr>
                                <w:rFonts w:ascii="Helvetica" w:eastAsia="Times New Roman" w:hAnsi="Helvetica" w:cs="Helvetica"/>
                                <w:bCs/>
                                <w:sz w:val="28"/>
                                <w:szCs w:val="28"/>
                              </w:rPr>
                              <w:t>K Resolution)</w:t>
                            </w:r>
                            <w:r w:rsidRPr="00F11865">
                              <w:rPr>
                                <w:rFonts w:ascii="Helvetica" w:eastAsia="Times New Roman" w:hAnsi="Helvetica" w:cs="Helvetica"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D5CF2" id="Text Box 7" o:spid="_x0000_s1031" type="#_x0000_t202" style="position:absolute;left:0;text-align:left;margin-left:48pt;margin-top:20pt;width:383.85pt;height:32.5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" filled="f" stroked="f">
                <v:path arrowok="t"/>
                <v:textbox>
                  <w:txbxContent>
                    <w:p w14:paraId="623372DC" w14:textId="7BA9EDCF" w:rsidR="006A4145" w:rsidRDefault="00F11865" w:rsidP="00F11865">
                      <w:proofErr w:type="gramStart"/>
                      <w:r w:rsidRPr="00F11865">
                        <w:rPr>
                          <w:rFonts w:ascii="Helvetica" w:eastAsia="Times New Roman" w:hAnsi="Helvetica" w:cs="Helvetica"/>
                          <w:bCs/>
                          <w:sz w:val="28"/>
                          <w:szCs w:val="28"/>
                        </w:rPr>
                        <w:t>( 4</w:t>
                      </w:r>
                      <w:proofErr w:type="gramEnd"/>
                      <w:r w:rsidRPr="00F11865">
                        <w:rPr>
                          <w:rFonts w:ascii="Helvetica" w:eastAsia="Times New Roman" w:hAnsi="Helvetica" w:cs="Helvetica"/>
                          <w:bCs/>
                          <w:sz w:val="28"/>
                          <w:szCs w:val="28"/>
                        </w:rPr>
                        <w:t>K Resolution)</w:t>
                      </w:r>
                      <w:r w:rsidRPr="00F11865">
                        <w:rPr>
                          <w:rFonts w:ascii="Helvetica" w:eastAsia="Times New Roman" w:hAnsi="Helvetica" w:cs="Helvetica"/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Helvetica" w:eastAsia="Times New Roman" w:hAnsi="Helvetica" w:cs="Helvetica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Helvetica" w:eastAsia="Times New Roman" w:hAnsi="Helvetica" w:cs="Helvetica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Helvetica" w:eastAsia="Times New Roman" w:hAnsi="Helvetica" w:cs="Helvetica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Helvetica" w:eastAsia="Times New Roman" w:hAnsi="Helvetica" w:cs="Helvetica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Helvetica" w:eastAsia="Times New Roman" w:hAnsi="Helvetica" w:cs="Helvetica"/>
                          <w:b/>
                          <w:bCs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1865">
        <w:rPr>
          <w:noProof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 wp14:anchorId="6FBB83C3" wp14:editId="6D7DCD48">
                <wp:simplePos x="0" y="0"/>
                <wp:positionH relativeFrom="column">
                  <wp:posOffset>695325</wp:posOffset>
                </wp:positionH>
                <wp:positionV relativeFrom="paragraph">
                  <wp:posOffset>663868</wp:posOffset>
                </wp:positionV>
                <wp:extent cx="4724400" cy="0"/>
                <wp:effectExtent l="0" t="0" r="25400" b="254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24400" cy="0"/>
                        </a:xfrm>
                        <a:prstGeom prst="line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038F6A" id="Straight Connector 16" o:spid="_x0000_s1026" style="position:absolute;z-index:25165977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54.75pt,52.25pt" to="426.75pt,52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" strokecolor="#7f7f7f" strokeweight=".25pt">
                <o:lock v:ext="edit" shapetype="f"/>
              </v:line>
            </w:pict>
          </mc:Fallback>
        </mc:AlternateContent>
      </w:r>
    </w:p>
    <w:sectPr w:rsidR="00A46677" w:rsidRPr="009570B1" w:rsidSect="003F74F7">
      <w:headerReference w:type="default" r:id="rId9"/>
      <w:footerReference w:type="default" r:id="rId10"/>
      <w:endnotePr>
        <w:numFmt w:val="decimal"/>
        <w:numRestart w:val="eachSect"/>
      </w:endnotePr>
      <w:pgSz w:w="11900" w:h="16820" w:code="1"/>
      <w:pgMar w:top="0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48BAC3" w14:textId="77777777" w:rsidR="001C549E" w:rsidRDefault="001C549E">
      <w:r>
        <w:separator/>
      </w:r>
    </w:p>
  </w:endnote>
  <w:endnote w:type="continuationSeparator" w:id="0">
    <w:p w14:paraId="14036A58" w14:textId="77777777" w:rsidR="001C549E" w:rsidRDefault="001C5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19ABED" w14:textId="77777777" w:rsidR="006A4145" w:rsidRDefault="006A4145" w:rsidP="009570B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4311FD" w14:textId="77777777" w:rsidR="001C549E" w:rsidRDefault="001C549E">
      <w:r>
        <w:separator/>
      </w:r>
    </w:p>
  </w:footnote>
  <w:footnote w:type="continuationSeparator" w:id="0">
    <w:p w14:paraId="4E0C0187" w14:textId="77777777" w:rsidR="001C549E" w:rsidRDefault="001C54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AB4199" w14:textId="77777777" w:rsidR="006A4145" w:rsidRDefault="00153881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26B7FF31" wp14:editId="7BC5B7A4">
          <wp:simplePos x="0" y="0"/>
          <wp:positionH relativeFrom="page">
            <wp:posOffset>-40005</wp:posOffset>
          </wp:positionH>
          <wp:positionV relativeFrom="page">
            <wp:posOffset>7857490</wp:posOffset>
          </wp:positionV>
          <wp:extent cx="444500" cy="444500"/>
          <wp:effectExtent l="0" t="0" r="12700" b="12700"/>
          <wp:wrapThrough wrapText="bothSides">
            <wp:wrapPolygon edited="0">
              <wp:start x="0" y="0"/>
              <wp:lineTo x="0" y="2469"/>
              <wp:lineTo x="17280" y="20983"/>
              <wp:lineTo x="20983" y="20983"/>
              <wp:lineTo x="20983" y="0"/>
              <wp:lineTo x="0" y="0"/>
            </wp:wrapPolygon>
          </wp:wrapThrough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444500" cy="444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 wp14:anchorId="6B22FB4C" wp14:editId="380F8207">
          <wp:simplePos x="0" y="0"/>
          <wp:positionH relativeFrom="page">
            <wp:posOffset>5641340</wp:posOffset>
          </wp:positionH>
          <wp:positionV relativeFrom="page">
            <wp:posOffset>7857490</wp:posOffset>
          </wp:positionV>
          <wp:extent cx="444500" cy="444500"/>
          <wp:effectExtent l="0" t="0" r="12700" b="12700"/>
          <wp:wrapThrough wrapText="bothSides">
            <wp:wrapPolygon edited="0">
              <wp:start x="21600" y="0"/>
              <wp:lineTo x="617" y="0"/>
              <wp:lineTo x="617" y="4937"/>
              <wp:lineTo x="19131" y="20983"/>
              <wp:lineTo x="21600" y="20983"/>
              <wp:lineTo x="21600" y="0"/>
            </wp:wrapPolygon>
          </wp:wrapThrough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6200000" flipV="1">
                    <a:off x="0" y="0"/>
                    <a:ext cx="444500" cy="444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45FC2447" wp14:editId="75089A8C">
          <wp:simplePos x="0" y="0"/>
          <wp:positionH relativeFrom="page">
            <wp:posOffset>-40005</wp:posOffset>
          </wp:positionH>
          <wp:positionV relativeFrom="page">
            <wp:posOffset>-41275</wp:posOffset>
          </wp:positionV>
          <wp:extent cx="444500" cy="444500"/>
          <wp:effectExtent l="0" t="0" r="12700" b="12700"/>
          <wp:wrapThrough wrapText="bothSides">
            <wp:wrapPolygon edited="0">
              <wp:start x="17280" y="0"/>
              <wp:lineTo x="0" y="18514"/>
              <wp:lineTo x="0" y="20983"/>
              <wp:lineTo x="20983" y="20983"/>
              <wp:lineTo x="20983" y="0"/>
              <wp:lineTo x="17280" y="0"/>
            </wp:wrapPolygon>
          </wp:wrapThrough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444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61DD622" wp14:editId="21ACB823">
          <wp:simplePos x="0" y="0"/>
          <wp:positionH relativeFrom="page">
            <wp:posOffset>5636260</wp:posOffset>
          </wp:positionH>
          <wp:positionV relativeFrom="page">
            <wp:posOffset>-41275</wp:posOffset>
          </wp:positionV>
          <wp:extent cx="444500" cy="444500"/>
          <wp:effectExtent l="0" t="0" r="12700" b="12700"/>
          <wp:wrapThrough wrapText="bothSides">
            <wp:wrapPolygon edited="0">
              <wp:start x="0" y="0"/>
              <wp:lineTo x="0" y="20983"/>
              <wp:lineTo x="20983" y="20983"/>
              <wp:lineTo x="20983" y="18514"/>
              <wp:lineTo x="3703" y="0"/>
              <wp:lineTo x="0" y="0"/>
            </wp:wrapPolygon>
          </wp:wrapThrough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444500" cy="444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F1AB7"/>
    <w:multiLevelType w:val="hybridMultilevel"/>
    <w:tmpl w:val="C61E0CB0"/>
    <w:lvl w:ilvl="0" w:tplc="10109F86">
      <w:start w:val="1"/>
      <w:numFmt w:val="bullet"/>
      <w:pStyle w:val="productlist"/>
      <w:lvlText w:val=""/>
      <w:lvlJc w:val="left"/>
      <w:pPr>
        <w:ind w:left="1440" w:hanging="108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02660"/>
    <w:multiLevelType w:val="hybridMultilevel"/>
    <w:tmpl w:val="E2E60CD6"/>
    <w:lvl w:ilvl="0" w:tplc="C228EC68">
      <w:start w:val="1"/>
      <w:numFmt w:val="bullet"/>
      <w:pStyle w:val="Productinfolistwithbullet"/>
      <w:lvlText w:val="•"/>
      <w:lvlJc w:val="left"/>
      <w:pPr>
        <w:tabs>
          <w:tab w:val="num" w:pos="284"/>
        </w:tabs>
        <w:ind w:left="284" w:hanging="284"/>
      </w:pPr>
      <w:rPr>
        <w:rFonts w:ascii="Helvetica" w:hAnsi="Helvetica" w:hint="default"/>
        <w:b w:val="0"/>
        <w:bCs w:val="0"/>
        <w:i w:val="0"/>
        <w:iCs w:val="0"/>
        <w:color w:val="808080"/>
        <w:position w:val="-5"/>
        <w:sz w:val="36"/>
        <w:szCs w:val="36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hideGrammaticalErrors/>
  <w:proofState w:spelling="clean" w:grammar="clean"/>
  <w:attachedTemplate r:id="rId1"/>
  <w:defaultTabStop w:val="720"/>
  <w:evenAndOddHeaders/>
  <w:drawingGridHorizontalSpacing w:val="12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numFmt w:val="decimal"/>
    <w:numRestart w:val="eachSect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StaticGuides" w:val="1"/>
  </w:docVars>
  <w:rsids>
    <w:rsidRoot w:val="00EE22FE"/>
    <w:rsid w:val="000017B6"/>
    <w:rsid w:val="00020A57"/>
    <w:rsid w:val="000306F7"/>
    <w:rsid w:val="00046EF1"/>
    <w:rsid w:val="00070696"/>
    <w:rsid w:val="000B1EAB"/>
    <w:rsid w:val="000E667D"/>
    <w:rsid w:val="000F4BB2"/>
    <w:rsid w:val="00117EA7"/>
    <w:rsid w:val="00153881"/>
    <w:rsid w:val="00157AB9"/>
    <w:rsid w:val="001878D8"/>
    <w:rsid w:val="001B3F76"/>
    <w:rsid w:val="001C549E"/>
    <w:rsid w:val="001D0FF9"/>
    <w:rsid w:val="00203194"/>
    <w:rsid w:val="00217F53"/>
    <w:rsid w:val="002318A4"/>
    <w:rsid w:val="00285D74"/>
    <w:rsid w:val="002D0C0B"/>
    <w:rsid w:val="002D2700"/>
    <w:rsid w:val="0030039C"/>
    <w:rsid w:val="003047AF"/>
    <w:rsid w:val="00335D48"/>
    <w:rsid w:val="00354490"/>
    <w:rsid w:val="00377019"/>
    <w:rsid w:val="003F4B11"/>
    <w:rsid w:val="003F74F7"/>
    <w:rsid w:val="00407DCE"/>
    <w:rsid w:val="00427A1A"/>
    <w:rsid w:val="00455581"/>
    <w:rsid w:val="004A3968"/>
    <w:rsid w:val="00506F3B"/>
    <w:rsid w:val="00571027"/>
    <w:rsid w:val="005750BA"/>
    <w:rsid w:val="005D4081"/>
    <w:rsid w:val="005D4AA5"/>
    <w:rsid w:val="005E62DE"/>
    <w:rsid w:val="00617A0C"/>
    <w:rsid w:val="006A30AD"/>
    <w:rsid w:val="006A4145"/>
    <w:rsid w:val="00726059"/>
    <w:rsid w:val="00727D9A"/>
    <w:rsid w:val="00733D08"/>
    <w:rsid w:val="007352A1"/>
    <w:rsid w:val="007770C3"/>
    <w:rsid w:val="007772DE"/>
    <w:rsid w:val="007C580D"/>
    <w:rsid w:val="007C7E15"/>
    <w:rsid w:val="007F30DB"/>
    <w:rsid w:val="00811AB8"/>
    <w:rsid w:val="008405EC"/>
    <w:rsid w:val="00872276"/>
    <w:rsid w:val="0087630B"/>
    <w:rsid w:val="0087725D"/>
    <w:rsid w:val="008B2E22"/>
    <w:rsid w:val="008D5556"/>
    <w:rsid w:val="008E16D1"/>
    <w:rsid w:val="008E2806"/>
    <w:rsid w:val="0094788C"/>
    <w:rsid w:val="00956A9E"/>
    <w:rsid w:val="009570B1"/>
    <w:rsid w:val="00972708"/>
    <w:rsid w:val="00984536"/>
    <w:rsid w:val="009C2D3E"/>
    <w:rsid w:val="00A01211"/>
    <w:rsid w:val="00A2447F"/>
    <w:rsid w:val="00A46677"/>
    <w:rsid w:val="00A54546"/>
    <w:rsid w:val="00AD0F0E"/>
    <w:rsid w:val="00B24846"/>
    <w:rsid w:val="00B635A7"/>
    <w:rsid w:val="00B7368A"/>
    <w:rsid w:val="00BA6871"/>
    <w:rsid w:val="00C47C14"/>
    <w:rsid w:val="00C80480"/>
    <w:rsid w:val="00C83E8A"/>
    <w:rsid w:val="00CE0F91"/>
    <w:rsid w:val="00CE5706"/>
    <w:rsid w:val="00CF2876"/>
    <w:rsid w:val="00D1715F"/>
    <w:rsid w:val="00D30187"/>
    <w:rsid w:val="00D568F9"/>
    <w:rsid w:val="00D831F0"/>
    <w:rsid w:val="00D83C51"/>
    <w:rsid w:val="00DF2358"/>
    <w:rsid w:val="00E3236A"/>
    <w:rsid w:val="00E33961"/>
    <w:rsid w:val="00E3406B"/>
    <w:rsid w:val="00E66E2A"/>
    <w:rsid w:val="00E83A75"/>
    <w:rsid w:val="00E95AD1"/>
    <w:rsid w:val="00EA11DE"/>
    <w:rsid w:val="00ED0FAE"/>
    <w:rsid w:val="00ED26ED"/>
    <w:rsid w:val="00ED2DDB"/>
    <w:rsid w:val="00EE22FE"/>
    <w:rsid w:val="00EF05AA"/>
    <w:rsid w:val="00F031B5"/>
    <w:rsid w:val="00F05825"/>
    <w:rsid w:val="00F11865"/>
    <w:rsid w:val="00F5075E"/>
    <w:rsid w:val="00F53B0D"/>
    <w:rsid w:val="00F57E49"/>
    <w:rsid w:val="00F706A0"/>
    <w:rsid w:val="00F9262C"/>
    <w:rsid w:val="00FB6297"/>
    <w:rsid w:val="00FF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E29C2E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iPriority="99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/>
    <w:lsdException w:name="List Bullet" w:locked="1" w:semiHidden="1" w:unhideWhenUsed="1"/>
    <w:lsdException w:name="List Number" w:locked="1" w:semiHidden="1" w:unhideWhenUs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iPriority="99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35D48"/>
    <w:pPr>
      <w:spacing w:before="120" w:line="276" w:lineRule="auto"/>
    </w:pPr>
    <w:rPr>
      <w:rFonts w:ascii="Georgia" w:eastAsia="Cambria" w:hAnsi="Georgia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070696"/>
    <w:pPr>
      <w:spacing w:line="340" w:lineRule="exact"/>
    </w:pPr>
    <w:rPr>
      <w:rFonts w:ascii="Helvetica" w:hAnsi="Helvetica" w:cs="Helvetica"/>
      <w:color w:val="808080"/>
      <w:sz w:val="20"/>
      <w:szCs w:val="20"/>
    </w:rPr>
  </w:style>
  <w:style w:type="paragraph" w:customStyle="1" w:styleId="Servceinfobox">
    <w:name w:val="Servce info box"/>
    <w:pPr>
      <w:spacing w:after="80"/>
    </w:pPr>
    <w:rPr>
      <w:rFonts w:ascii="Helvetica" w:eastAsia="ヒラギノ角ゴ Pro W3" w:hAnsi="Helvetica"/>
      <w:color w:val="757575"/>
      <w:sz w:val="17"/>
    </w:rPr>
  </w:style>
  <w:style w:type="paragraph" w:customStyle="1" w:styleId="Footnote">
    <w:name w:val="Footnote"/>
    <w:rsid w:val="00AD0F0E"/>
    <w:rPr>
      <w:rFonts w:ascii="Helvetica" w:eastAsia="ヒラギノ角ゴ Pro W3" w:hAnsi="Helvetica"/>
      <w:color w:val="000000"/>
      <w:sz w:val="11"/>
    </w:rPr>
  </w:style>
  <w:style w:type="character" w:customStyle="1" w:styleId="Footnotesuperscript">
    <w:name w:val="Footnote superscript"/>
    <w:rPr>
      <w:rFonts w:ascii="Helvetica" w:eastAsia="ヒラギノ角ゴ Pro W3" w:hAnsi="Helvetica"/>
      <w:b w:val="0"/>
      <w:i w:val="0"/>
      <w:caps w:val="0"/>
      <w:smallCaps w:val="0"/>
      <w:strike w:val="0"/>
      <w:dstrike w:val="0"/>
      <w:color w:val="000000"/>
      <w:spacing w:val="0"/>
      <w:position w:val="0"/>
      <w:sz w:val="11"/>
      <w:u w:val="none"/>
      <w:shd w:val="clear" w:color="auto" w:fill="auto"/>
      <w:vertAlign w:val="superscript"/>
      <w:lang w:val="en-US"/>
    </w:rPr>
  </w:style>
  <w:style w:type="paragraph" w:customStyle="1" w:styleId="FreeForm">
    <w:name w:val="Free Form"/>
    <w:rPr>
      <w:rFonts w:ascii="Helvetica" w:eastAsia="ヒラギノ角ゴ Pro W3" w:hAnsi="Helvetica"/>
      <w:color w:val="000000"/>
      <w:sz w:val="24"/>
    </w:rPr>
  </w:style>
  <w:style w:type="paragraph" w:customStyle="1" w:styleId="Product">
    <w:name w:val="Product"/>
    <w:rsid w:val="00407DCE"/>
    <w:pPr>
      <w:ind w:left="-142"/>
    </w:pPr>
    <w:rPr>
      <w:rFonts w:ascii="Helvetica" w:eastAsia="ヒラギノ角ゴ Pro W3" w:hAnsi="Helvetica"/>
      <w:b/>
      <w:sz w:val="54"/>
    </w:rPr>
  </w:style>
  <w:style w:type="paragraph" w:customStyle="1" w:styleId="ProductSubhead">
    <w:name w:val="Product Subhead"/>
    <w:rsid w:val="00407DCE"/>
    <w:pPr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</w:tabs>
      <w:ind w:left="-142"/>
      <w:outlineLvl w:val="1"/>
    </w:pPr>
    <w:rPr>
      <w:rFonts w:ascii="Helvetica" w:eastAsia="ヒラギノ角ゴ Pro W3" w:hAnsi="Helvetica"/>
      <w:b/>
      <w:sz w:val="32"/>
      <w:szCs w:val="32"/>
    </w:rPr>
  </w:style>
  <w:style w:type="paragraph" w:customStyle="1" w:styleId="PriceUnderline">
    <w:name w:val="Price Underline"/>
    <w:rsid w:val="002D2700"/>
    <w:pPr>
      <w:pBdr>
        <w:bottom w:val="single" w:sz="4" w:space="6" w:color="000000"/>
      </w:pBdr>
      <w:tabs>
        <w:tab w:val="right" w:pos="7100"/>
      </w:tabs>
      <w:spacing w:before="160" w:after="100"/>
      <w:ind w:left="-142" w:right="-188"/>
      <w:outlineLvl w:val="0"/>
    </w:pPr>
    <w:rPr>
      <w:rFonts w:ascii="Helvetica" w:eastAsia="ヒラギノ角ゴ Pro W3" w:hAnsi="Helvetica"/>
      <w:color w:val="000000"/>
      <w:sz w:val="50"/>
    </w:rPr>
  </w:style>
  <w:style w:type="character" w:customStyle="1" w:styleId="PriceFrom">
    <w:name w:val="Price &quot;From&quot;"/>
    <w:rsid w:val="002D2700"/>
    <w:rPr>
      <w:rFonts w:ascii="Helvetica" w:hAnsi="Helvetica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17"/>
      <w:szCs w:val="17"/>
      <w:u w:val="none"/>
      <w:shd w:val="clear" w:color="auto" w:fill="auto"/>
      <w:vertAlign w:val="baseline"/>
      <w:lang w:val="en-US"/>
    </w:rPr>
  </w:style>
  <w:style w:type="character" w:customStyle="1" w:styleId="modelbold">
    <w:name w:val="model bold"/>
    <w:uiPriority w:val="1"/>
    <w:qFormat/>
    <w:rsid w:val="00CE5706"/>
    <w:rPr>
      <w:rFonts w:ascii="Helvetica" w:hAnsi="Helvetica"/>
      <w:b/>
      <w:sz w:val="22"/>
      <w:szCs w:val="22"/>
    </w:rPr>
  </w:style>
  <w:style w:type="paragraph" w:customStyle="1" w:styleId="Productinfolistwithbullet">
    <w:name w:val="Product info list with bullet"/>
    <w:rsid w:val="00407DCE"/>
    <w:pPr>
      <w:numPr>
        <w:numId w:val="1"/>
      </w:numPr>
      <w:tabs>
        <w:tab w:val="clear" w:pos="284"/>
        <w:tab w:val="num" w:pos="142"/>
      </w:tabs>
      <w:spacing w:line="216" w:lineRule="auto"/>
      <w:ind w:left="-142" w:firstLine="0"/>
      <w:contextualSpacing/>
    </w:pPr>
    <w:rPr>
      <w:rFonts w:ascii="Helvetica" w:eastAsia="ヒラギノ角ゴ Pro W3" w:hAnsi="Helvetica"/>
      <w:color w:val="767776"/>
    </w:rPr>
  </w:style>
  <w:style w:type="numbering" w:customStyle="1" w:styleId="Productinfolist">
    <w:name w:val="Product info list"/>
  </w:style>
  <w:style w:type="character" w:customStyle="1" w:styleId="Productinfolistsuperscript">
    <w:name w:val="Product info list superscript"/>
    <w:rPr>
      <w:rFonts w:ascii="Helvetica" w:eastAsia="ヒラギノ角ゴ Pro W3" w:hAnsi="Helvetica"/>
      <w:b w:val="0"/>
      <w:i w:val="0"/>
      <w:caps w:val="0"/>
      <w:smallCaps w:val="0"/>
      <w:strike w:val="0"/>
      <w:dstrike w:val="0"/>
      <w:color w:val="767776"/>
      <w:spacing w:val="0"/>
      <w:position w:val="0"/>
      <w:sz w:val="20"/>
      <w:u w:val="none"/>
      <w:shd w:val="clear" w:color="auto" w:fill="auto"/>
      <w:vertAlign w:val="superscript"/>
      <w:lang w:val="en-US"/>
    </w:rPr>
  </w:style>
  <w:style w:type="character" w:customStyle="1" w:styleId="Unknown0">
    <w:name w:val="Unknown 0"/>
    <w:semiHidden/>
  </w:style>
  <w:style w:type="character" w:customStyle="1" w:styleId="Unknown1">
    <w:name w:val="Unknown 1"/>
    <w:autoRedefine/>
    <w:semiHidden/>
  </w:style>
  <w:style w:type="paragraph" w:customStyle="1" w:styleId="Wifi">
    <w:name w:val="Wifi"/>
    <w:autoRedefine/>
    <w:rsid w:val="00407DCE"/>
    <w:pPr>
      <w:tabs>
        <w:tab w:val="left" w:pos="2646"/>
        <w:tab w:val="left" w:pos="4347"/>
        <w:tab w:val="left" w:pos="6048"/>
      </w:tabs>
      <w:spacing w:line="264" w:lineRule="auto"/>
      <w:ind w:left="-142"/>
    </w:pPr>
    <w:rPr>
      <w:rFonts w:ascii="Helvetica" w:eastAsia="ヒラギノ角ゴ Pro W3" w:hAnsi="Helvetica"/>
      <w:color w:val="808080"/>
      <w:sz w:val="32"/>
    </w:rPr>
  </w:style>
  <w:style w:type="character" w:customStyle="1" w:styleId="WifiGB">
    <w:name w:val="Wifi GB"/>
    <w:rPr>
      <w:rFonts w:ascii="Helvetica" w:eastAsia="ヒラギノ角ゴ Pro W3" w:hAnsi="Helvetica"/>
      <w:b/>
      <w:i w:val="0"/>
      <w:caps w:val="0"/>
      <w:smallCaps w:val="0"/>
      <w:strike w:val="0"/>
      <w:dstrike w:val="0"/>
      <w:color w:val="000000"/>
      <w:spacing w:val="0"/>
      <w:position w:val="0"/>
      <w:sz w:val="22"/>
      <w:u w:val="none"/>
      <w:shd w:val="clear" w:color="auto" w:fill="auto"/>
      <w:vertAlign w:val="baseline"/>
      <w:lang w:val="en-US"/>
    </w:rPr>
  </w:style>
  <w:style w:type="character" w:customStyle="1" w:styleId="WifiGBsuperscript">
    <w:name w:val="Wifi GB superscript"/>
    <w:rPr>
      <w:rFonts w:ascii="Helvetica" w:eastAsia="ヒラギノ角ゴ Pro W3" w:hAnsi="Helvetica"/>
      <w:b/>
      <w:i w:val="0"/>
      <w:caps w:val="0"/>
      <w:smallCaps w:val="0"/>
      <w:strike w:val="0"/>
      <w:dstrike w:val="0"/>
      <w:color w:val="000000"/>
      <w:spacing w:val="0"/>
      <w:position w:val="0"/>
      <w:sz w:val="24"/>
      <w:u w:val="none"/>
      <w:shd w:val="clear" w:color="auto" w:fill="auto"/>
      <w:vertAlign w:val="superscript"/>
      <w:lang w:val="en-US"/>
    </w:rPr>
  </w:style>
  <w:style w:type="paragraph" w:customStyle="1" w:styleId="Wifiprice">
    <w:name w:val="Wifi price"/>
    <w:rsid w:val="00407DCE"/>
    <w:pPr>
      <w:tabs>
        <w:tab w:val="left" w:pos="2646"/>
        <w:tab w:val="left" w:pos="4347"/>
        <w:tab w:val="left" w:pos="6048"/>
      </w:tabs>
      <w:spacing w:after="120"/>
      <w:ind w:left="-142"/>
    </w:pPr>
    <w:rPr>
      <w:rFonts w:ascii="Helvetica" w:eastAsia="ヒラギノ角ゴ Pro W3" w:hAnsi="Helvetica"/>
      <w:color w:val="1A1A1A"/>
      <w:sz w:val="22"/>
    </w:rPr>
  </w:style>
  <w:style w:type="character" w:customStyle="1" w:styleId="Wifidataplan">
    <w:name w:val="Wifi data plan"/>
    <w:rsid w:val="00407DCE"/>
    <w:rPr>
      <w:rFonts w:ascii="Helvetica" w:hAnsi="Helvetica"/>
      <w:b w:val="0"/>
      <w:bCs w:val="0"/>
      <w:i w:val="0"/>
      <w:iCs w:val="0"/>
      <w:caps w:val="0"/>
      <w:smallCaps w:val="0"/>
      <w:strike w:val="0"/>
      <w:dstrike w:val="0"/>
      <w:color w:val="7E7E7E"/>
      <w:spacing w:val="0"/>
      <w:position w:val="0"/>
      <w:sz w:val="16"/>
      <w:szCs w:val="16"/>
      <w:u w:val="none"/>
      <w:shd w:val="clear" w:color="auto" w:fill="auto"/>
      <w:vertAlign w:val="baseline"/>
      <w:lang w:val="en-US"/>
    </w:rPr>
  </w:style>
  <w:style w:type="paragraph" w:styleId="BodyText">
    <w:name w:val="Body Text"/>
    <w:link w:val="BodyTextChar"/>
    <w:uiPriority w:val="99"/>
    <w:unhideWhenUsed/>
    <w:locked/>
    <w:rsid w:val="009570B1"/>
    <w:pPr>
      <w:spacing w:before="120" w:after="200" w:line="276" w:lineRule="auto"/>
      <w:ind w:firstLine="432"/>
    </w:pPr>
    <w:rPr>
      <w:rFonts w:ascii="Georgia" w:eastAsia="Calibri" w:hAnsi="Georgia"/>
      <w:sz w:val="24"/>
      <w:szCs w:val="22"/>
    </w:rPr>
  </w:style>
  <w:style w:type="character" w:customStyle="1" w:styleId="BodyTextChar">
    <w:name w:val="Body Text Char"/>
    <w:link w:val="BodyText"/>
    <w:uiPriority w:val="99"/>
    <w:rsid w:val="009570B1"/>
    <w:rPr>
      <w:rFonts w:ascii="Georgia" w:eastAsia="Calibri" w:hAnsi="Georgia"/>
      <w:sz w:val="24"/>
      <w:szCs w:val="22"/>
    </w:rPr>
  </w:style>
  <w:style w:type="paragraph" w:styleId="ListParagraph">
    <w:name w:val="List Paragraph"/>
    <w:basedOn w:val="Normal"/>
    <w:uiPriority w:val="34"/>
    <w:qFormat/>
    <w:rsid w:val="009570B1"/>
    <w:pPr>
      <w:ind w:left="720"/>
      <w:contextualSpacing/>
    </w:pPr>
    <w:rPr>
      <w:rFonts w:eastAsia="Calibri"/>
    </w:rPr>
  </w:style>
  <w:style w:type="paragraph" w:styleId="Footer">
    <w:name w:val="footer"/>
    <w:basedOn w:val="Normal"/>
    <w:link w:val="FooterChar"/>
    <w:uiPriority w:val="99"/>
    <w:unhideWhenUsed/>
    <w:locked/>
    <w:rsid w:val="009570B1"/>
    <w:pPr>
      <w:tabs>
        <w:tab w:val="center" w:pos="2880"/>
        <w:tab w:val="right" w:pos="6451"/>
      </w:tabs>
    </w:pPr>
    <w:rPr>
      <w:rFonts w:eastAsia="Calibri"/>
      <w:sz w:val="18"/>
    </w:rPr>
  </w:style>
  <w:style w:type="character" w:customStyle="1" w:styleId="FooterChar">
    <w:name w:val="Footer Char"/>
    <w:link w:val="Footer"/>
    <w:uiPriority w:val="99"/>
    <w:rsid w:val="009570B1"/>
    <w:rPr>
      <w:rFonts w:ascii="Georgia" w:eastAsia="Calibri" w:hAnsi="Georgia"/>
      <w:sz w:val="18"/>
      <w:szCs w:val="22"/>
    </w:rPr>
  </w:style>
  <w:style w:type="paragraph" w:styleId="Header">
    <w:name w:val="header"/>
    <w:basedOn w:val="Normal"/>
    <w:link w:val="HeaderChar"/>
    <w:locked/>
    <w:rsid w:val="006A30A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A30AD"/>
    <w:rPr>
      <w:sz w:val="24"/>
      <w:szCs w:val="24"/>
    </w:rPr>
  </w:style>
  <w:style w:type="paragraph" w:styleId="BalloonText">
    <w:name w:val="Balloon Text"/>
    <w:basedOn w:val="Normal"/>
    <w:link w:val="BalloonTextChar"/>
    <w:locked/>
    <w:rsid w:val="008D5556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8D5556"/>
    <w:rPr>
      <w:rFonts w:ascii="Lucida Grande" w:eastAsia="Cambria" w:hAnsi="Lucida Grande" w:cs="Lucida Grande"/>
      <w:sz w:val="18"/>
      <w:szCs w:val="18"/>
    </w:rPr>
  </w:style>
  <w:style w:type="paragraph" w:customStyle="1" w:styleId="productlist">
    <w:name w:val="product list"/>
    <w:basedOn w:val="Normal"/>
    <w:qFormat/>
    <w:rsid w:val="00117EA7"/>
    <w:pPr>
      <w:widowControl w:val="0"/>
      <w:numPr>
        <w:numId w:val="2"/>
      </w:numPr>
      <w:tabs>
        <w:tab w:val="left" w:pos="20"/>
        <w:tab w:val="num" w:pos="283"/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40" w:line="240" w:lineRule="exact"/>
      <w:ind w:left="283" w:firstLine="0"/>
    </w:pPr>
    <w:rPr>
      <w:rFonts w:ascii="Helvetica" w:eastAsia="Times New Roman" w:hAnsi="Helvetica" w:cs="Helvetica"/>
      <w:color w:val="7F7F7F"/>
      <w:sz w:val="20"/>
      <w:szCs w:val="20"/>
    </w:rPr>
  </w:style>
  <w:style w:type="table" w:styleId="TableGrid">
    <w:name w:val="Table Grid"/>
    <w:basedOn w:val="TableNormal"/>
    <w:locked/>
    <w:rsid w:val="003F74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orothy.sullenberger:Library:Application%20Support:Microsoft:Office:User%20Templates:My%20Templates:BBY%20Price%20Tick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BB395B-9EF2-EB47-B120-B9A9D99D5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HD:Users:dorothy.sullenberger:Library:Application Support:Microsoft:Office:User Templates:My Templates:BBY Price Ticket.dotx</Template>
  <TotalTime>0</TotalTime>
  <Pages>1</Pages>
  <Words>11</Words>
  <Characters>69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Dorothy Sullenberger</dc:creator>
  <cp:keywords/>
  <cp:lastModifiedBy>Josh Antwine</cp:lastModifiedBy>
  <cp:revision>2</cp:revision>
  <cp:lastPrinted>2012-09-18T16:31:00Z</cp:lastPrinted>
  <dcterms:created xsi:type="dcterms:W3CDTF">2017-10-10T21:54:00Z</dcterms:created>
  <dcterms:modified xsi:type="dcterms:W3CDTF">2017-10-10T21:54:00Z</dcterms:modified>
</cp:coreProperties>
</file>